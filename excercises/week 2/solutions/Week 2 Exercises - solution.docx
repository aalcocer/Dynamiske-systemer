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91DAD" w14:textId="366768E8" w:rsidR="00A6255D" w:rsidRPr="00A6255D" w:rsidRDefault="006B32A7" w:rsidP="00A6255D">
      <w:pPr>
        <w:pStyle w:val="Title"/>
        <w:rPr>
          <w:lang w:val="en-US"/>
        </w:rPr>
      </w:pPr>
      <w:r>
        <w:rPr>
          <w:lang w:val="en-US"/>
        </w:rPr>
        <w:t>Week 2</w:t>
      </w:r>
      <w:r w:rsidR="00A360C3">
        <w:rPr>
          <w:lang w:val="en-US"/>
        </w:rPr>
        <w:t xml:space="preserve"> </w:t>
      </w:r>
      <w:proofErr w:type="spellStart"/>
      <w:r w:rsidR="00A360C3">
        <w:rPr>
          <w:lang w:val="en-US"/>
        </w:rPr>
        <w:t>e</w:t>
      </w:r>
      <w:r w:rsidR="00A6255D" w:rsidRPr="00A6255D">
        <w:rPr>
          <w:lang w:val="en-US"/>
        </w:rPr>
        <w:t>xcersises</w:t>
      </w:r>
      <w:proofErr w:type="spellEnd"/>
    </w:p>
    <w:p w14:paraId="4AE43982" w14:textId="77777777" w:rsidR="00A6255D" w:rsidRDefault="00A6255D" w:rsidP="00A6255D">
      <w:pPr>
        <w:pStyle w:val="Subtitle"/>
        <w:rPr>
          <w:lang w:val="en-US"/>
        </w:rPr>
      </w:pPr>
      <w:r>
        <w:rPr>
          <w:lang w:val="en-US"/>
        </w:rPr>
        <w:t xml:space="preserve">HiOA </w:t>
      </w:r>
      <w:r w:rsidRPr="00A6255D">
        <w:rPr>
          <w:lang w:val="en-US"/>
        </w:rPr>
        <w:t xml:space="preserve">ELTS2300 Dynamic systems </w:t>
      </w:r>
    </w:p>
    <w:p w14:paraId="307F0AE4" w14:textId="77777777" w:rsidR="00A6255D" w:rsidRDefault="00A6255D" w:rsidP="00A6255D">
      <w:pPr>
        <w:rPr>
          <w:lang w:val="en-US"/>
        </w:rPr>
      </w:pPr>
    </w:p>
    <w:p w14:paraId="47EDACC3" w14:textId="38279885" w:rsidR="00373D8B" w:rsidRPr="00373D8B" w:rsidRDefault="00AC465E" w:rsidP="00373D8B">
      <w:pPr>
        <w:pStyle w:val="Heading1"/>
        <w:rPr>
          <w:lang w:val="en-US"/>
        </w:rPr>
      </w:pPr>
      <w:r>
        <w:rPr>
          <w:lang w:val="en-US"/>
        </w:rPr>
        <w:t xml:space="preserve">Simplified </w:t>
      </w:r>
      <w:r w:rsidR="004D49D0">
        <w:rPr>
          <w:lang w:val="en-US"/>
        </w:rPr>
        <w:t>car model</w:t>
      </w:r>
    </w:p>
    <w:p w14:paraId="48B78E05" w14:textId="1E54A7BD" w:rsidR="00FB3F38" w:rsidRPr="00373D8B" w:rsidRDefault="001B2113" w:rsidP="00373D8B">
      <w:pPr>
        <w:rPr>
          <w:lang w:val="en-US"/>
        </w:rPr>
      </w:pPr>
      <w:r w:rsidRPr="00373D8B">
        <w:rPr>
          <w:lang w:val="en-US"/>
        </w:rPr>
        <w:t>Consider a simplified mode</w:t>
      </w:r>
      <w:r w:rsidR="00373D8B">
        <w:rPr>
          <w:lang w:val="en-US"/>
        </w:rPr>
        <w:t>l</w:t>
      </w:r>
      <w:r w:rsidRPr="00373D8B">
        <w:rPr>
          <w:lang w:val="en-US"/>
        </w:rPr>
        <w:t xml:space="preserve"> of a car moving due to the action of motor generated</w:t>
      </w:r>
      <w:r w:rsidR="000775F3" w:rsidRPr="00373D8B">
        <w:rPr>
          <w:lang w:val="en-US"/>
        </w:rPr>
        <w:t xml:space="preserve"> force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en-US"/>
          </w:rPr>
          <m:t>(t)</m:t>
        </m:r>
      </m:oMath>
      <w:r w:rsidR="000775F3" w:rsidRPr="00373D8B">
        <w:rPr>
          <w:rFonts w:eastAsiaTheme="minorEastAsia"/>
          <w:lang w:val="en-US"/>
        </w:rPr>
        <w:t xml:space="preserve">. The position of the </w:t>
      </w:r>
      <w:r w:rsidRPr="00373D8B">
        <w:rPr>
          <w:rFonts w:eastAsiaTheme="minorEastAsia"/>
          <w:lang w:val="en-US"/>
        </w:rPr>
        <w:t>car</w:t>
      </w:r>
      <w:r w:rsidR="000775F3" w:rsidRPr="00373D8B">
        <w:rPr>
          <w:rFonts w:eastAsiaTheme="minorEastAsia"/>
          <w:lang w:val="en-US"/>
        </w:rPr>
        <w:t xml:space="preserve"> is given by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(t)</m:t>
        </m:r>
      </m:oMath>
      <w:r w:rsidR="000775F3" w:rsidRPr="00373D8B">
        <w:rPr>
          <w:rFonts w:eastAsiaTheme="minorEastAsia"/>
          <w:lang w:val="en-US"/>
        </w:rPr>
        <w:t xml:space="preserve">. The </w:t>
      </w:r>
      <w:r w:rsidRPr="00373D8B">
        <w:rPr>
          <w:rFonts w:eastAsiaTheme="minorEastAsia"/>
          <w:lang w:val="en-US"/>
        </w:rPr>
        <w:t xml:space="preserve">combined air and road </w:t>
      </w:r>
      <w:r w:rsidR="000775F3" w:rsidRPr="00373D8B">
        <w:rPr>
          <w:rFonts w:eastAsiaTheme="minorEastAsia"/>
          <w:lang w:val="en-US"/>
        </w:rPr>
        <w:t xml:space="preserve">friction force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 w:rsidR="000775F3" w:rsidRPr="00373D8B">
        <w:rPr>
          <w:rFonts w:eastAsiaTheme="minorEastAsia"/>
          <w:lang w:val="en-US"/>
        </w:rPr>
        <w:t xml:space="preserve"> is assumed linear and proportional to </w:t>
      </w:r>
      <w:r w:rsidRPr="00373D8B">
        <w:rPr>
          <w:rFonts w:eastAsiaTheme="minorEastAsia"/>
          <w:lang w:val="en-US"/>
        </w:rPr>
        <w:t>car</w:t>
      </w:r>
      <w:r w:rsidR="000775F3" w:rsidRPr="00373D8B">
        <w:rPr>
          <w:rFonts w:eastAsiaTheme="minorEastAsia"/>
          <w:lang w:val="en-US"/>
        </w:rPr>
        <w:t xml:space="preserve"> velocity with friction constant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0775F3" w:rsidRPr="00373D8B">
        <w:rPr>
          <w:rFonts w:eastAsiaTheme="minorEastAsia"/>
          <w:lang w:val="en-US"/>
        </w:rPr>
        <w:t xml:space="preserve">. That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=-b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(t)</m:t>
        </m:r>
      </m:oMath>
      <w:r w:rsidR="000775F3" w:rsidRPr="00373D8B">
        <w:rPr>
          <w:rFonts w:eastAsiaTheme="minorEastAsia"/>
          <w:lang w:val="en-US"/>
        </w:rPr>
        <w:t xml:space="preserve">. </w:t>
      </w:r>
    </w:p>
    <w:p w14:paraId="65BACCCA" w14:textId="60D8D327" w:rsidR="00E7281D" w:rsidRDefault="001B2113" w:rsidP="00E7281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F4B26" wp14:editId="0747D1CE">
            <wp:extent cx="3687419" cy="20280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22" cy="20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739A" w14:textId="69E41D1B" w:rsidR="00E7281D" w:rsidRPr="00B643FA" w:rsidRDefault="00E7281D" w:rsidP="00373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Write the system equations in state space form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=f(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x,</m:t>
        </m:r>
        <m:r>
          <w:rPr>
            <w:rFonts w:ascii="Cambria Math" w:eastAsiaTheme="minorEastAsia" w:hAnsi="Cambria Math"/>
            <w:lang w:val="en-US"/>
          </w:rPr>
          <m:t>u)</m:t>
        </m:r>
      </m:oMath>
      <w:r>
        <w:rPr>
          <w:rFonts w:eastAsiaTheme="minorEastAsia"/>
          <w:lang w:val="en-US"/>
        </w:rPr>
        <w:t>, where</w:t>
      </w:r>
      <w:r w:rsidRPr="00E7281D">
        <w:rPr>
          <w:rFonts w:eastAsiaTheme="minorEastAsia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=x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u=F</m:t>
        </m:r>
      </m:oMath>
      <w:r>
        <w:rPr>
          <w:rFonts w:eastAsiaTheme="minorEastAsia"/>
          <w:lang w:val="en-US"/>
        </w:rPr>
        <w:t>.</w:t>
      </w:r>
      <w:r w:rsidR="00AD1175">
        <w:rPr>
          <w:rFonts w:eastAsiaTheme="minorEastAsia"/>
          <w:lang w:val="en-US"/>
        </w:rPr>
        <w:t xml:space="preserve"> (Note the difference between bold symbol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AD1175" w:rsidRPr="00AD1175">
        <w:rPr>
          <w:rFonts w:eastAsiaTheme="minorEastAsia"/>
          <w:lang w:val="en-US"/>
        </w:rPr>
        <w:t xml:space="preserve">, </w:t>
      </w:r>
      <w:r w:rsidR="00AD1175">
        <w:rPr>
          <w:rFonts w:eastAsiaTheme="minorEastAsia"/>
          <w:lang w:val="en-US"/>
        </w:rPr>
        <w:t>used to represent</w:t>
      </w:r>
      <w:r w:rsidR="00AD1175" w:rsidRPr="00AD1175">
        <w:rPr>
          <w:rFonts w:eastAsiaTheme="minorEastAsia"/>
          <w:lang w:val="en-US"/>
        </w:rPr>
        <w:t xml:space="preserve"> the state vector,</w:t>
      </w:r>
      <w:r w:rsidR="00AD1175">
        <w:rPr>
          <w:rFonts w:eastAsiaTheme="minorEastAsia"/>
          <w:b/>
          <w:lang w:val="en-US"/>
        </w:rPr>
        <w:t xml:space="preserve"> </w:t>
      </w:r>
      <w:r w:rsidR="00AD1175" w:rsidRPr="00AD1175">
        <w:rPr>
          <w:rFonts w:eastAsiaTheme="minorEastAsia"/>
          <w:lang w:val="en-US"/>
        </w:rPr>
        <w:t>and position</w:t>
      </w:r>
      <w:r w:rsidR="00AD1175">
        <w:rPr>
          <w:rFonts w:eastAsiaTheme="minorEastAsia"/>
          <w:b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D1175">
        <w:rPr>
          <w:rFonts w:eastAsiaTheme="minorEastAsia"/>
          <w:lang w:val="en-US"/>
        </w:rPr>
        <w:t xml:space="preserve"> which does not use bold). (Note: Remember that we will try to use this nota</w:t>
      </w:r>
      <w:r w:rsidR="00597307">
        <w:rPr>
          <w:rFonts w:eastAsiaTheme="minorEastAsia"/>
          <w:lang w:val="en-US"/>
        </w:rPr>
        <w:t>tion during the course: bold sy</w:t>
      </w:r>
      <w:r w:rsidR="00AD1175">
        <w:rPr>
          <w:rFonts w:eastAsiaTheme="minorEastAsia"/>
          <w:lang w:val="en-US"/>
        </w:rPr>
        <w:t xml:space="preserve">mbols represent vector or matrix variables, whereas </w:t>
      </w:r>
      <w:r w:rsidR="00597307">
        <w:rPr>
          <w:rFonts w:eastAsiaTheme="minorEastAsia"/>
          <w:lang w:val="en-US"/>
        </w:rPr>
        <w:t>non bold symbols represent scalar variables</w:t>
      </w:r>
      <w:r w:rsidR="00AD1175">
        <w:rPr>
          <w:rFonts w:eastAsiaTheme="minorEastAsia"/>
          <w:lang w:val="en-US"/>
        </w:rPr>
        <w:t>)</w:t>
      </w:r>
      <w:r w:rsidR="00597307">
        <w:rPr>
          <w:rFonts w:eastAsiaTheme="minorEastAsia"/>
          <w:lang w:val="en-US"/>
        </w:rPr>
        <w:t>.</w:t>
      </w:r>
    </w:p>
    <w:p w14:paraId="7A0D7E64" w14:textId="1C4E39CD" w:rsidR="00B643FA" w:rsidRPr="00CD6686" w:rsidRDefault="00B643FA" w:rsidP="00B643FA">
      <w:pPr>
        <w:rPr>
          <w:rFonts w:eastAsiaTheme="minorEastAsia"/>
          <w:b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x,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D339CFF" w14:textId="2BEFDE59" w:rsidR="00B643FA" w:rsidRPr="00B643FA" w:rsidRDefault="00CD6686" w:rsidP="00B643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u=F</m:t>
          </m:r>
        </m:oMath>
      </m:oMathPara>
    </w:p>
    <w:p w14:paraId="64AE700D" w14:textId="688C796E" w:rsidR="00AC465E" w:rsidRPr="00AC465E" w:rsidRDefault="00AC465E" w:rsidP="00373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What are the units of all the involved variables and parameters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F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 xml:space="preserve">, x,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>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? Verify that the simplified </w:t>
      </w:r>
      <w:r w:rsidR="00597307">
        <w:rPr>
          <w:rFonts w:eastAsiaTheme="minorEastAsia"/>
          <w:lang w:val="en-US"/>
        </w:rPr>
        <w:t xml:space="preserve">mathematical </w:t>
      </w:r>
      <w:r>
        <w:rPr>
          <w:rFonts w:eastAsiaTheme="minorEastAsia"/>
          <w:lang w:val="en-US"/>
        </w:rPr>
        <w:t xml:space="preserve">model is consistent with respect to the units. </w:t>
      </w:r>
    </w:p>
    <w:p w14:paraId="31B93DF8" w14:textId="01304D75" w:rsidR="00E7281D" w:rsidRPr="00CD6686" w:rsidRDefault="00E7281D" w:rsidP="00373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Write the system equations in state form as a linear system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u</m:t>
        </m:r>
      </m:oMath>
      <w:r w:rsidR="00594F2D">
        <w:rPr>
          <w:rFonts w:eastAsiaTheme="minorEastAsia"/>
          <w:lang w:val="en-US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2×2</m:t>
            </m:r>
          </m:sup>
        </m:sSup>
      </m:oMath>
      <w:r w:rsidR="00594F2D">
        <w:rPr>
          <w:rFonts w:eastAsiaTheme="minorEastAsia"/>
          <w:b/>
          <w:lang w:val="en-US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2×1</m:t>
            </m:r>
          </m:sup>
        </m:sSup>
      </m:oMath>
    </w:p>
    <w:p w14:paraId="4265DE02" w14:textId="3610EBA3" w:rsidR="00CD6686" w:rsidRPr="00CD6686" w:rsidRDefault="00CD6686" w:rsidP="00CD668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F</m:t>
          </m:r>
        </m:oMath>
      </m:oMathPara>
    </w:p>
    <w:p w14:paraId="10BB8F33" w14:textId="7C507731" w:rsidR="00CD6686" w:rsidRPr="00CD6686" w:rsidRDefault="00CD6686" w:rsidP="00CD6686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2×2</m:t>
              </m:r>
            </m:sup>
          </m:sSup>
        </m:oMath>
      </m:oMathPara>
    </w:p>
    <w:p w14:paraId="3D1815A0" w14:textId="40891260" w:rsidR="00CD6686" w:rsidRPr="00CD6686" w:rsidRDefault="00CD6686" w:rsidP="00CD668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</m:oMath>
      </m:oMathPara>
    </w:p>
    <w:p w14:paraId="11BA8F4C" w14:textId="77777777" w:rsidR="00CD6686" w:rsidRPr="00CD6686" w:rsidRDefault="00CD6686" w:rsidP="00CD6686">
      <w:pPr>
        <w:rPr>
          <w:lang w:val="en-US"/>
        </w:rPr>
      </w:pPr>
    </w:p>
    <w:p w14:paraId="3F3580DA" w14:textId="2879E847" w:rsidR="00373D8B" w:rsidRPr="00373D8B" w:rsidRDefault="00373D8B" w:rsidP="00373D8B">
      <w:pPr>
        <w:pStyle w:val="ListParagraph"/>
        <w:numPr>
          <w:ilvl w:val="0"/>
          <w:numId w:val="4"/>
        </w:numPr>
        <w:rPr>
          <w:lang w:val="en-US"/>
        </w:rPr>
      </w:pPr>
      <w:r w:rsidRPr="00373D8B">
        <w:rPr>
          <w:lang w:val="en-US"/>
        </w:rPr>
        <w:t xml:space="preserve">Later in the course you will learn to use the inverse Laplace transform to obtain the closed form solution </w:t>
      </w:r>
      <w:r w:rsidR="00BB7826">
        <w:rPr>
          <w:lang w:val="en-US"/>
        </w:rPr>
        <w:t xml:space="preserve">of this </w:t>
      </w:r>
      <w:r w:rsidRPr="00373D8B">
        <w:rPr>
          <w:lang w:val="en-US"/>
        </w:rPr>
        <w:t>system for some types of simple input functions. For example, when the motor fo</w:t>
      </w:r>
      <w:r w:rsidR="00AD1175">
        <w:rPr>
          <w:lang w:val="en-US"/>
        </w:rPr>
        <w:t>rce is constant</w:t>
      </w:r>
      <w:r w:rsidRPr="00373D8B">
        <w:rPr>
          <w:lang w:val="en-US"/>
        </w:rPr>
        <w:t>,</w:t>
      </w:r>
      <w:r w:rsidR="00AD1175">
        <w:rPr>
          <w:lang w:val="en-US"/>
        </w:rPr>
        <w:t xml:space="preserve"> and the car starts at rest (zero velocity)</w:t>
      </w:r>
      <w:r w:rsidRPr="00373D8B">
        <w:rPr>
          <w:lang w:val="en-US"/>
        </w:rPr>
        <w:t xml:space="preserve"> it is possible to find a closed for solution for the car velocity given by:</w:t>
      </w:r>
    </w:p>
    <w:p w14:paraId="07E607FB" w14:textId="481AD18B" w:rsidR="00373D8B" w:rsidRDefault="00001E04" w:rsidP="00373D8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14:paraId="3C9983AB" w14:textId="3637B394" w:rsidR="00AC465E" w:rsidRPr="00BB7826" w:rsidRDefault="00AC465E" w:rsidP="00BB7826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 w:rsidRPr="00BB7826">
        <w:rPr>
          <w:lang w:val="en-US"/>
        </w:rPr>
        <w:t xml:space="preserve">Write a </w:t>
      </w:r>
      <w:proofErr w:type="spellStart"/>
      <w:r w:rsidRPr="00BB7826">
        <w:rPr>
          <w:lang w:val="en-US"/>
        </w:rPr>
        <w:t>Matlab</w:t>
      </w:r>
      <w:proofErr w:type="spellEnd"/>
      <w:r w:rsidRPr="00BB7826">
        <w:rPr>
          <w:lang w:val="en-US"/>
        </w:rPr>
        <w:t xml:space="preserve"> script to plot the response of the </w:t>
      </w:r>
      <w:r w:rsidR="00BD7ACD" w:rsidRPr="00BB7826">
        <w:rPr>
          <w:lang w:val="en-US"/>
        </w:rPr>
        <w:t>car velocity</w:t>
      </w:r>
      <w:r w:rsidRPr="00BB7826">
        <w:rPr>
          <w:lang w:val="en-US"/>
        </w:rPr>
        <w:t xml:space="preserve"> for different values of </w:t>
      </w:r>
      <m:oMath>
        <m:r>
          <w:rPr>
            <w:rFonts w:ascii="Cambria Math" w:hAnsi="Cambria Math"/>
            <w:lang w:val="en-US"/>
          </w:rPr>
          <m:t>m</m:t>
        </m:r>
      </m:oMath>
      <w:r w:rsidRPr="00BB7826">
        <w:rPr>
          <w:rFonts w:eastAsiaTheme="minorEastAsia"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F</m:t>
        </m:r>
      </m:oMath>
      <w:r w:rsidRPr="00BB7826">
        <w:rPr>
          <w:rFonts w:eastAsiaTheme="minorEastAsia"/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b</m:t>
        </m:r>
      </m:oMath>
      <w:r w:rsidRPr="00BB7826">
        <w:rPr>
          <w:rFonts w:eastAsiaTheme="minorEastAsia"/>
          <w:lang w:val="en-US"/>
        </w:rPr>
        <w:t>.</w:t>
      </w:r>
      <w:r w:rsidR="00BB7826" w:rsidRPr="00BB7826">
        <w:rPr>
          <w:rFonts w:eastAsiaTheme="minorEastAsia"/>
          <w:lang w:val="en-US"/>
        </w:rPr>
        <w:t xml:space="preserve"> Plot velocity as a function of time.</w:t>
      </w:r>
    </w:p>
    <w:p w14:paraId="777B5DF1" w14:textId="50BADF7B" w:rsidR="00BD7ACD" w:rsidRDefault="00373D8B" w:rsidP="00BB7826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is the effect of the different parameter</w:t>
      </w:r>
      <w:r w:rsidR="00BD7ACD">
        <w:rPr>
          <w:rFonts w:eastAsiaTheme="minorEastAsia"/>
          <w:lang w:val="en-US"/>
        </w:rPr>
        <w:t>s? How d</w:t>
      </w:r>
      <w:r>
        <w:rPr>
          <w:rFonts w:eastAsiaTheme="minorEastAsia"/>
          <w:lang w:val="en-US"/>
        </w:rPr>
        <w:t xml:space="preserve">o they affect maximum speed, and acceleration? </w:t>
      </w:r>
      <w:r w:rsidR="00BB7826">
        <w:rPr>
          <w:rFonts w:eastAsiaTheme="minorEastAsia"/>
          <w:lang w:val="en-US"/>
        </w:rPr>
        <w:t xml:space="preserve">Can you guess what is the effect of the quotients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</m:den>
        </m:f>
      </m:oMath>
      <w:r w:rsidR="00BB7826"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</m:oMath>
      <w:r w:rsidR="00BB7826">
        <w:rPr>
          <w:rFonts w:eastAsiaTheme="minorEastAsia"/>
          <w:lang w:val="en-US"/>
        </w:rPr>
        <w:t xml:space="preserve"> </w:t>
      </w:r>
      <w:r w:rsidR="00363693">
        <w:rPr>
          <w:rFonts w:eastAsiaTheme="minorEastAsia"/>
          <w:lang w:val="en-US"/>
        </w:rPr>
        <w:t>on the car model velocity response</w:t>
      </w:r>
      <w:r w:rsidR="00BB7826">
        <w:rPr>
          <w:rFonts w:eastAsiaTheme="minorEastAsia"/>
          <w:lang w:val="en-US"/>
        </w:rPr>
        <w:t>?</w:t>
      </w:r>
    </w:p>
    <w:p w14:paraId="6CFCEA0A" w14:textId="77777777" w:rsidR="008D7229" w:rsidRDefault="00373D8B" w:rsidP="00373D8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Suppose that we are trying to obtain a simple model of a Tesla</w:t>
      </w:r>
      <w:r w:rsidR="006F123F">
        <w:rPr>
          <w:rFonts w:eastAsiaTheme="minorEastAsia"/>
          <w:lang w:val="en-US"/>
        </w:rPr>
        <w:t xml:space="preserve"> model X which has an empty weight of approx</w:t>
      </w:r>
      <w:r w:rsidR="00BD7ACD">
        <w:rPr>
          <w:rFonts w:eastAsiaTheme="minorEastAsia"/>
          <w:lang w:val="en-US"/>
        </w:rPr>
        <w:t>imately</w:t>
      </w:r>
      <w:r w:rsidR="006F123F">
        <w:rPr>
          <w:rFonts w:eastAsiaTheme="minorEastAsia"/>
          <w:lang w:val="en-US"/>
        </w:rPr>
        <w:t xml:space="preserve"> </w:t>
      </w:r>
      <w:r w:rsidR="00BD7ACD">
        <w:rPr>
          <w:rFonts w:eastAsiaTheme="minorEastAsia"/>
          <w:lang w:val="en-US"/>
        </w:rPr>
        <w:t xml:space="preserve">2400kg, </w:t>
      </w:r>
      <w:r w:rsidR="006F123F">
        <w:rPr>
          <w:rFonts w:eastAsiaTheme="minorEastAsia"/>
          <w:lang w:val="en-US"/>
        </w:rPr>
        <w:t>a maximum speed</w:t>
      </w:r>
      <w:r w:rsidR="00BD7ACD">
        <w:rPr>
          <w:rFonts w:eastAsiaTheme="minorEastAsia"/>
          <w:lang w:val="en-US"/>
        </w:rPr>
        <w:t xml:space="preserve"> of 250km/h and accelerates between 0-100km/h in 4 seconds. </w:t>
      </w:r>
    </w:p>
    <w:p w14:paraId="32DD4209" w14:textId="3DAB80F0" w:rsidR="00373D8B" w:rsidRDefault="00BD7ACD" w:rsidP="008D7229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 you try to find values of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 that produce similar results?</w:t>
      </w:r>
    </w:p>
    <w:p w14:paraId="1145C196" w14:textId="229B5433" w:rsidR="00EB4B9A" w:rsidRDefault="00EB4B9A" w:rsidP="008D7229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According to the value of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that you found, what is the power</w:t>
      </w:r>
      <w:r w:rsidR="00BF2EBB">
        <w:rPr>
          <w:rFonts w:eastAsiaTheme="minorEastAsia"/>
          <w:lang w:val="en-US"/>
        </w:rPr>
        <w:t xml:space="preserve"> of the car at its maximum speed? How does it compare with the car specifications</w:t>
      </w:r>
      <w:r w:rsidR="00163353">
        <w:rPr>
          <w:rFonts w:eastAsiaTheme="minorEastAsia"/>
          <w:lang w:val="en-US"/>
        </w:rPr>
        <w:t xml:space="preserve"> of 386kW</w:t>
      </w:r>
      <w:r w:rsidR="00BF2EBB">
        <w:rPr>
          <w:rFonts w:eastAsiaTheme="minorEastAsia"/>
          <w:lang w:val="en-US"/>
        </w:rPr>
        <w:t xml:space="preserve">? Hint: Power can be computed by </w:t>
      </w:r>
      <m:oMath>
        <m:r>
          <w:rPr>
            <w:rFonts w:ascii="Cambria Math" w:eastAsiaTheme="minorEastAsia" w:hAnsi="Cambria Math"/>
            <w:lang w:val="en-US"/>
          </w:rPr>
          <m:t>P=Fv</m:t>
        </m:r>
      </m:oMath>
      <w:r w:rsidR="00BF2EBB">
        <w:rPr>
          <w:rFonts w:eastAsiaTheme="minorEastAsia"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BF2EBB">
        <w:rPr>
          <w:rFonts w:eastAsiaTheme="minorEastAsia"/>
          <w:lang w:val="en-US"/>
        </w:rPr>
        <w:t xml:space="preserve"> is the force in </w:t>
      </w:r>
      <w:proofErr w:type="spellStart"/>
      <w:r w:rsidR="00BF2EBB">
        <w:rPr>
          <w:rFonts w:eastAsiaTheme="minorEastAsia"/>
          <w:lang w:val="en-US"/>
        </w:rPr>
        <w:t>Newtons</w:t>
      </w:r>
      <w:proofErr w:type="spellEnd"/>
      <w:r w:rsidR="00BF2EBB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BF2EBB">
        <w:rPr>
          <w:rFonts w:eastAsiaTheme="minorEastAsia"/>
          <w:lang w:val="en-US"/>
        </w:rPr>
        <w:t xml:space="preserve"> is the speed in m/s, and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BF2EBB">
        <w:rPr>
          <w:rFonts w:eastAsiaTheme="minorEastAsia"/>
          <w:lang w:val="en-US"/>
        </w:rPr>
        <w:t xml:space="preserve"> is power in Watts. </w:t>
      </w:r>
    </w:p>
    <w:p w14:paraId="621305B3" w14:textId="77777777" w:rsidR="004D49D0" w:rsidRDefault="004D49D0" w:rsidP="00373D8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a dynamic system state space form </w:t>
      </w:r>
    </w:p>
    <w:p w14:paraId="240FD031" w14:textId="28FF44E4" w:rsidR="004D49D0" w:rsidRPr="004D49D0" w:rsidRDefault="00100992" w:rsidP="004D49D0">
      <w:pPr>
        <w:pStyle w:val="ListParagraph"/>
        <w:ind w:left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(t)=f(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x(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,u(t))</m:t>
          </m:r>
        </m:oMath>
      </m:oMathPara>
    </w:p>
    <w:p w14:paraId="2D7F9E33" w14:textId="4FC6F56E" w:rsidR="004D49D0" w:rsidRDefault="004D49D0" w:rsidP="004D49D0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solution can be found by numeric integration. One of the simplest integration methods is the Forward Euler</w:t>
      </w:r>
      <w:r w:rsidR="00001E04">
        <w:rPr>
          <w:rFonts w:eastAsiaTheme="minorEastAsia"/>
          <w:lang w:val="en-US"/>
        </w:rPr>
        <w:t xml:space="preserve"> method</w:t>
      </w:r>
      <w:r>
        <w:rPr>
          <w:rFonts w:eastAsiaTheme="minorEastAsia"/>
          <w:lang w:val="en-US"/>
        </w:rPr>
        <w:t xml:space="preserve">. Starting from a given initial </w:t>
      </w:r>
      <w:proofErr w:type="gramStart"/>
      <w:r>
        <w:rPr>
          <w:rFonts w:eastAsiaTheme="minorEastAsia"/>
          <w:lang w:val="en-US"/>
        </w:rPr>
        <w:t xml:space="preserve">state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w:proofErr w:type="gramEnd"/>
        <m:r>
          <m:rPr>
            <m:sty m:val="bi"/>
          </m:rP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 the method computes the following states iteratively as</w:t>
      </w:r>
    </w:p>
    <w:p w14:paraId="4DF768E2" w14:textId="1881C33F" w:rsidR="004D49D0" w:rsidRPr="004D49D0" w:rsidRDefault="004D49D0" w:rsidP="004D49D0">
      <w:pPr>
        <w:pStyle w:val="ListParagraph"/>
        <w:ind w:left="360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h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hf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1B56C292" w14:textId="77777777" w:rsidR="007737DF" w:rsidRDefault="004D49D0" w:rsidP="007737DF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is the integration step (in seconds).</w:t>
      </w:r>
    </w:p>
    <w:p w14:paraId="6321E90D" w14:textId="10059FAF" w:rsidR="007737DF" w:rsidRPr="007737DF" w:rsidRDefault="007737DF" w:rsidP="007737DF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 w:rsidRPr="007737DF">
        <w:rPr>
          <w:rFonts w:eastAsiaTheme="minorEastAsia"/>
          <w:lang w:val="en-US"/>
        </w:rPr>
        <w:t xml:space="preserve">Implement in </w:t>
      </w:r>
      <w:proofErr w:type="spellStart"/>
      <w:r w:rsidRPr="007737DF">
        <w:rPr>
          <w:rFonts w:eastAsiaTheme="minorEastAsia"/>
          <w:lang w:val="en-US"/>
        </w:rPr>
        <w:t>Matlab</w:t>
      </w:r>
      <w:proofErr w:type="spellEnd"/>
      <w:r w:rsidRPr="007737DF">
        <w:rPr>
          <w:rFonts w:eastAsiaTheme="minorEastAsia"/>
          <w:lang w:val="en-US"/>
        </w:rPr>
        <w:t xml:space="preserve"> a Forward-Euler integrator to simulate the system. Plot the results. Plot position, velocity and acceleration as a function of time. </w:t>
      </w:r>
      <w:r>
        <w:rPr>
          <w:rFonts w:eastAsiaTheme="minorEastAsia"/>
          <w:lang w:val="en-US"/>
        </w:rPr>
        <w:t xml:space="preserve">Use </w:t>
      </w:r>
      <m:oMath>
        <m:r>
          <w:rPr>
            <w:rFonts w:ascii="Cambria Math" w:eastAsiaTheme="minorEastAsia" w:hAnsi="Cambria Math"/>
            <w:lang w:val="en-US"/>
          </w:rPr>
          <m:t>h=0.01s</m:t>
        </m:r>
      </m:oMath>
    </w:p>
    <w:p w14:paraId="5D51DF98" w14:textId="7CDDD318" w:rsidR="00DF05DA" w:rsidRDefault="00DF05DA" w:rsidP="00DF05DA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Experiment with different time steps</w:t>
      </w:r>
      <w:r w:rsidR="007737D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>. Does it make any difference? What happens if you use a too large time step?</w:t>
      </w:r>
    </w:p>
    <w:p w14:paraId="2D56DEA8" w14:textId="1281ABCF" w:rsidR="00DF05DA" w:rsidRDefault="00DF05DA" w:rsidP="00DF05DA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Compare the results with the closed form solution in point 4. Do the results agree? </w:t>
      </w:r>
    </w:p>
    <w:p w14:paraId="3341FDC3" w14:textId="67880F7F" w:rsidR="00DF05DA" w:rsidRDefault="00DF05DA" w:rsidP="00DF05DA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 xml:space="preserve"> ode45 function to simulate the system. Compare the results with the closed form solution in point 4. and the forward Euler method. Do the results agree? </w:t>
      </w:r>
    </w:p>
    <w:p w14:paraId="24DFAA8E" w14:textId="1740FD4C" w:rsidR="00DF05DA" w:rsidRDefault="00DF05DA" w:rsidP="00DF05DA">
      <w:pPr>
        <w:pStyle w:val="ListParagraph"/>
        <w:ind w:left="360"/>
        <w:rPr>
          <w:rFonts w:eastAsiaTheme="minorEastAsia"/>
          <w:lang w:val="en-US"/>
        </w:rPr>
      </w:pPr>
    </w:p>
    <w:p w14:paraId="6592BA20" w14:textId="77777777" w:rsidR="00CD6686" w:rsidRDefault="00CD6686" w:rsidP="00DF05DA">
      <w:pPr>
        <w:pStyle w:val="ListParagraph"/>
        <w:ind w:left="360"/>
        <w:rPr>
          <w:rFonts w:eastAsiaTheme="minorEastAsia"/>
          <w:lang w:val="en-US"/>
        </w:rPr>
      </w:pPr>
      <w:bookmarkStart w:id="0" w:name="_GoBack"/>
      <w:bookmarkEnd w:id="0"/>
    </w:p>
    <w:p w14:paraId="13A8E0BF" w14:textId="77777777" w:rsidR="00DF05DA" w:rsidRPr="00373D8B" w:rsidRDefault="00DF05DA" w:rsidP="00DF05DA">
      <w:pPr>
        <w:pStyle w:val="ListParagraph"/>
        <w:ind w:left="360"/>
        <w:rPr>
          <w:rFonts w:eastAsiaTheme="minorEastAsia"/>
          <w:lang w:val="en-US"/>
        </w:rPr>
      </w:pPr>
    </w:p>
    <w:p w14:paraId="5D2B839C" w14:textId="77777777" w:rsidR="00597307" w:rsidRDefault="0059730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C6F82C8" w14:textId="3CBACF98" w:rsidR="005B79B5" w:rsidRDefault="005B79B5" w:rsidP="005B79B5">
      <w:pPr>
        <w:rPr>
          <w:rFonts w:eastAsiaTheme="minorEastAsia"/>
          <w:lang w:val="en-US"/>
        </w:rPr>
      </w:pPr>
    </w:p>
    <w:p w14:paraId="5AD817FE" w14:textId="77777777" w:rsidR="00CD06F6" w:rsidRPr="00CD06F6" w:rsidRDefault="00CD06F6" w:rsidP="00CD06F6">
      <w:pPr>
        <w:pStyle w:val="ListParagraph"/>
        <w:ind w:left="1440"/>
        <w:rPr>
          <w:rFonts w:eastAsiaTheme="minorEastAsia"/>
          <w:lang w:val="en-US"/>
        </w:rPr>
      </w:pPr>
    </w:p>
    <w:p w14:paraId="2F1D5526" w14:textId="77777777" w:rsidR="00CD06F6" w:rsidRPr="00CD06F6" w:rsidRDefault="00CD06F6" w:rsidP="00CD06F6">
      <w:pPr>
        <w:ind w:left="360"/>
        <w:rPr>
          <w:rFonts w:eastAsiaTheme="minorEastAsia"/>
          <w:lang w:val="en-US"/>
        </w:rPr>
      </w:pPr>
    </w:p>
    <w:p w14:paraId="13585F89" w14:textId="77777777" w:rsidR="00CD06F6" w:rsidRPr="00CD06F6" w:rsidRDefault="00CD06F6" w:rsidP="00CD06F6">
      <w:pPr>
        <w:ind w:left="360"/>
        <w:rPr>
          <w:lang w:val="en-US"/>
        </w:rPr>
      </w:pPr>
    </w:p>
    <w:p w14:paraId="4055BE3F" w14:textId="77777777" w:rsidR="00FB3F38" w:rsidRPr="00FB3F38" w:rsidRDefault="00FB3F38" w:rsidP="00FB3F38">
      <w:pPr>
        <w:rPr>
          <w:lang w:val="en-US"/>
        </w:rPr>
      </w:pPr>
    </w:p>
    <w:p w14:paraId="3470488F" w14:textId="77777777" w:rsidR="00FB3F38" w:rsidRDefault="00FB3F38" w:rsidP="00FB3F38">
      <w:pPr>
        <w:rPr>
          <w:lang w:val="en-US"/>
        </w:rPr>
      </w:pPr>
    </w:p>
    <w:p w14:paraId="529C6F56" w14:textId="77777777" w:rsidR="00FB3F38" w:rsidRPr="00FB3F38" w:rsidRDefault="00FB3F38" w:rsidP="00FB3F38">
      <w:pPr>
        <w:rPr>
          <w:lang w:val="en-US"/>
        </w:rPr>
      </w:pPr>
    </w:p>
    <w:p w14:paraId="56682AD4" w14:textId="77777777" w:rsidR="00A6255D" w:rsidRPr="00A6255D" w:rsidRDefault="00A6255D" w:rsidP="00A6255D">
      <w:pPr>
        <w:rPr>
          <w:lang w:val="en-US"/>
        </w:rPr>
      </w:pPr>
    </w:p>
    <w:p w14:paraId="753FF921" w14:textId="77777777" w:rsidR="00A6255D" w:rsidRPr="00A6255D" w:rsidRDefault="00A6255D" w:rsidP="00A6255D">
      <w:pPr>
        <w:rPr>
          <w:lang w:val="en-US"/>
        </w:rPr>
      </w:pPr>
    </w:p>
    <w:sectPr w:rsidR="00A6255D" w:rsidRPr="00A6255D" w:rsidSect="00D445F7">
      <w:headerReference w:type="default" r:id="rId8"/>
      <w:pgSz w:w="11906" w:h="16838"/>
      <w:pgMar w:top="68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0E720" w14:textId="77777777" w:rsidR="00100992" w:rsidRDefault="00100992" w:rsidP="006C2E86">
      <w:pPr>
        <w:spacing w:after="0" w:line="240" w:lineRule="auto"/>
      </w:pPr>
      <w:r>
        <w:separator/>
      </w:r>
    </w:p>
  </w:endnote>
  <w:endnote w:type="continuationSeparator" w:id="0">
    <w:p w14:paraId="5CD89234" w14:textId="77777777" w:rsidR="00100992" w:rsidRDefault="00100992" w:rsidP="006C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2C9BE" w14:textId="77777777" w:rsidR="00100992" w:rsidRDefault="00100992" w:rsidP="006C2E86">
      <w:pPr>
        <w:spacing w:after="0" w:line="240" w:lineRule="auto"/>
      </w:pPr>
      <w:r>
        <w:separator/>
      </w:r>
    </w:p>
  </w:footnote>
  <w:footnote w:type="continuationSeparator" w:id="0">
    <w:p w14:paraId="57E42EC3" w14:textId="77777777" w:rsidR="00100992" w:rsidRDefault="00100992" w:rsidP="006C2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84B7D" w14:textId="77777777" w:rsidR="0008425E" w:rsidRDefault="0008425E" w:rsidP="006C2E86">
    <w:pPr>
      <w:pStyle w:val="Header"/>
      <w:jc w:val="right"/>
    </w:pPr>
    <w:r>
      <w:rPr>
        <w:noProof/>
        <w:lang w:val="en-US"/>
      </w:rPr>
      <w:drawing>
        <wp:inline distT="0" distB="0" distL="0" distR="0" wp14:anchorId="0C12FEE7" wp14:editId="4FC9A8B4">
          <wp:extent cx="764745" cy="820800"/>
          <wp:effectExtent l="0" t="0" r="0" b="0"/>
          <wp:docPr id="32" name="Bild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oa Logo s-h ori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745" cy="82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03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B3C24"/>
    <w:multiLevelType w:val="hybridMultilevel"/>
    <w:tmpl w:val="FE20DD5E"/>
    <w:lvl w:ilvl="0" w:tplc="04090011">
      <w:start w:val="1"/>
      <w:numFmt w:val="decimal"/>
      <w:lvlText w:val="%1)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839702C"/>
    <w:multiLevelType w:val="hybridMultilevel"/>
    <w:tmpl w:val="35A66B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F01EC"/>
    <w:multiLevelType w:val="hybridMultilevel"/>
    <w:tmpl w:val="3856A5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752238"/>
    <w:multiLevelType w:val="hybridMultilevel"/>
    <w:tmpl w:val="B4A25EB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CC91D96"/>
    <w:multiLevelType w:val="hybridMultilevel"/>
    <w:tmpl w:val="74FC7CA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FFA0E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4556ED"/>
    <w:multiLevelType w:val="hybridMultilevel"/>
    <w:tmpl w:val="386CFE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4E5D96"/>
    <w:multiLevelType w:val="hybridMultilevel"/>
    <w:tmpl w:val="6A0240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A3C63"/>
    <w:multiLevelType w:val="hybridMultilevel"/>
    <w:tmpl w:val="E17CD7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C148B"/>
    <w:multiLevelType w:val="hybridMultilevel"/>
    <w:tmpl w:val="77B02816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D333247"/>
    <w:multiLevelType w:val="hybridMultilevel"/>
    <w:tmpl w:val="F5F8B17C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DF3788B"/>
    <w:multiLevelType w:val="hybridMultilevel"/>
    <w:tmpl w:val="AA4484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C57B01"/>
    <w:multiLevelType w:val="hybridMultilevel"/>
    <w:tmpl w:val="74AEC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BB3508"/>
    <w:multiLevelType w:val="hybridMultilevel"/>
    <w:tmpl w:val="45BC9D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734F4"/>
    <w:multiLevelType w:val="hybridMultilevel"/>
    <w:tmpl w:val="52E8225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C8696F"/>
    <w:multiLevelType w:val="hybridMultilevel"/>
    <w:tmpl w:val="23E08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A0FE2"/>
    <w:multiLevelType w:val="hybridMultilevel"/>
    <w:tmpl w:val="0F72FA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3"/>
  </w:num>
  <w:num w:numId="5">
    <w:abstractNumId w:val="14"/>
  </w:num>
  <w:num w:numId="6">
    <w:abstractNumId w:val="2"/>
  </w:num>
  <w:num w:numId="7">
    <w:abstractNumId w:val="10"/>
  </w:num>
  <w:num w:numId="8">
    <w:abstractNumId w:val="16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  <w:num w:numId="13">
    <w:abstractNumId w:val="12"/>
  </w:num>
  <w:num w:numId="14">
    <w:abstractNumId w:val="9"/>
  </w:num>
  <w:num w:numId="15">
    <w:abstractNumId w:val="8"/>
  </w:num>
  <w:num w:numId="16">
    <w:abstractNumId w:val="17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B8"/>
    <w:rsid w:val="00001E04"/>
    <w:rsid w:val="00016F9E"/>
    <w:rsid w:val="000775F3"/>
    <w:rsid w:val="00080588"/>
    <w:rsid w:val="0008425E"/>
    <w:rsid w:val="00084C64"/>
    <w:rsid w:val="00093602"/>
    <w:rsid w:val="000F3959"/>
    <w:rsid w:val="00100992"/>
    <w:rsid w:val="001434AB"/>
    <w:rsid w:val="001573FE"/>
    <w:rsid w:val="00163353"/>
    <w:rsid w:val="00186A3F"/>
    <w:rsid w:val="001B2113"/>
    <w:rsid w:val="001B6F02"/>
    <w:rsid w:val="00227765"/>
    <w:rsid w:val="00234FD9"/>
    <w:rsid w:val="002564A7"/>
    <w:rsid w:val="00275ED4"/>
    <w:rsid w:val="002F6B96"/>
    <w:rsid w:val="003608C4"/>
    <w:rsid w:val="00363693"/>
    <w:rsid w:val="00366290"/>
    <w:rsid w:val="00373D8B"/>
    <w:rsid w:val="00403802"/>
    <w:rsid w:val="00415ED5"/>
    <w:rsid w:val="004166B9"/>
    <w:rsid w:val="00426CB8"/>
    <w:rsid w:val="00495657"/>
    <w:rsid w:val="004B3408"/>
    <w:rsid w:val="004D49D0"/>
    <w:rsid w:val="004F5113"/>
    <w:rsid w:val="004F6747"/>
    <w:rsid w:val="00515937"/>
    <w:rsid w:val="00594F2D"/>
    <w:rsid w:val="00597307"/>
    <w:rsid w:val="005B79B5"/>
    <w:rsid w:val="00604F93"/>
    <w:rsid w:val="006B32A7"/>
    <w:rsid w:val="006C2E86"/>
    <w:rsid w:val="006F123F"/>
    <w:rsid w:val="00726D7F"/>
    <w:rsid w:val="00741925"/>
    <w:rsid w:val="007737DF"/>
    <w:rsid w:val="007F4013"/>
    <w:rsid w:val="00803810"/>
    <w:rsid w:val="0083108C"/>
    <w:rsid w:val="0085798C"/>
    <w:rsid w:val="00897430"/>
    <w:rsid w:val="008D0975"/>
    <w:rsid w:val="008D7229"/>
    <w:rsid w:val="00940834"/>
    <w:rsid w:val="0095167E"/>
    <w:rsid w:val="00953310"/>
    <w:rsid w:val="00966791"/>
    <w:rsid w:val="00986A53"/>
    <w:rsid w:val="00A360C3"/>
    <w:rsid w:val="00A550A5"/>
    <w:rsid w:val="00A6255D"/>
    <w:rsid w:val="00A747E3"/>
    <w:rsid w:val="00AC465E"/>
    <w:rsid w:val="00AD1175"/>
    <w:rsid w:val="00AD6D29"/>
    <w:rsid w:val="00AE35AC"/>
    <w:rsid w:val="00AF1BE2"/>
    <w:rsid w:val="00AF6DAB"/>
    <w:rsid w:val="00B326D0"/>
    <w:rsid w:val="00B63F17"/>
    <w:rsid w:val="00B643FA"/>
    <w:rsid w:val="00B821CD"/>
    <w:rsid w:val="00BB51DA"/>
    <w:rsid w:val="00BB7826"/>
    <w:rsid w:val="00BD7ACD"/>
    <w:rsid w:val="00BF2EBB"/>
    <w:rsid w:val="00C44A20"/>
    <w:rsid w:val="00CC2D11"/>
    <w:rsid w:val="00CD06F6"/>
    <w:rsid w:val="00CD6686"/>
    <w:rsid w:val="00CF798B"/>
    <w:rsid w:val="00D445F7"/>
    <w:rsid w:val="00D94865"/>
    <w:rsid w:val="00DD20F8"/>
    <w:rsid w:val="00DD32F2"/>
    <w:rsid w:val="00DE4715"/>
    <w:rsid w:val="00DF05DA"/>
    <w:rsid w:val="00E7281D"/>
    <w:rsid w:val="00EB4B9A"/>
    <w:rsid w:val="00EB583B"/>
    <w:rsid w:val="00EC3E30"/>
    <w:rsid w:val="00ED05CE"/>
    <w:rsid w:val="00EE343D"/>
    <w:rsid w:val="00EF14AD"/>
    <w:rsid w:val="00EF36C8"/>
    <w:rsid w:val="00F36B6F"/>
    <w:rsid w:val="00F87D7A"/>
    <w:rsid w:val="00FB3F38"/>
    <w:rsid w:val="00FC5F41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688EB"/>
  <w15:docId w15:val="{20C79498-5DD2-457E-B761-B5A5EF89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F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F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F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F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F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86"/>
  </w:style>
  <w:style w:type="paragraph" w:styleId="Footer">
    <w:name w:val="footer"/>
    <w:basedOn w:val="Normal"/>
    <w:link w:val="FooterChar"/>
    <w:uiPriority w:val="99"/>
    <w:unhideWhenUsed/>
    <w:rsid w:val="006C2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86"/>
  </w:style>
  <w:style w:type="paragraph" w:styleId="BalloonText">
    <w:name w:val="Balloon Text"/>
    <w:basedOn w:val="Normal"/>
    <w:link w:val="BalloonTextChar"/>
    <w:uiPriority w:val="99"/>
    <w:semiHidden/>
    <w:unhideWhenUsed/>
    <w:rsid w:val="006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5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B3F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F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F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F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F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F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F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F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F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B3F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74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F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alle\maler\HiOA-maler\HiOA%20-%20logo_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K:\alle\maler\HiOA-maler\HiOA - logo_eng.dotx</Template>
  <TotalTime>15</TotalTime>
  <Pages>3</Pages>
  <Words>533</Words>
  <Characters>3040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Alcocer Peñas</dc:creator>
  <cp:keywords/>
  <dc:description/>
  <cp:lastModifiedBy>Alex Alcocer</cp:lastModifiedBy>
  <cp:revision>3</cp:revision>
  <cp:lastPrinted>2016-08-16T09:19:00Z</cp:lastPrinted>
  <dcterms:created xsi:type="dcterms:W3CDTF">2016-09-04T18:32:00Z</dcterms:created>
  <dcterms:modified xsi:type="dcterms:W3CDTF">2016-09-04T19:13:00Z</dcterms:modified>
</cp:coreProperties>
</file>